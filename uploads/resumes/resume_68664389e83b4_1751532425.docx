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86"/>
        <w:gridCol w:w="634"/>
        <w:gridCol w:w="6470"/>
      </w:tblGrid>
      <w:tr w:rsidR="001B2ABD" w14:paraId="0B2E6D4C" w14:textId="77777777" w:rsidTr="00854E0D">
        <w:trPr>
          <w:trHeight w:val="4410"/>
        </w:trPr>
        <w:tc>
          <w:tcPr>
            <w:tcW w:w="3686" w:type="dxa"/>
            <w:gridSpan w:val="2"/>
            <w:vAlign w:val="bottom"/>
          </w:tcPr>
          <w:p w14:paraId="45C9130D" w14:textId="578D3AE6" w:rsidR="00854E0D" w:rsidRPr="00854E0D" w:rsidRDefault="00854E0D" w:rsidP="00854E0D">
            <w:pPr>
              <w:pStyle w:val="Heading2"/>
              <w:rPr>
                <w:lang w:val="en-IN"/>
              </w:rPr>
            </w:pPr>
          </w:p>
          <w:p w14:paraId="2567037E" w14:textId="1B44CA1B" w:rsidR="00854E0D" w:rsidRPr="00854E0D" w:rsidRDefault="00854E0D" w:rsidP="00854E0D">
            <w:pPr>
              <w:pStyle w:val="Heading2"/>
              <w:rPr>
                <w:lang w:val="en-IN"/>
              </w:rPr>
            </w:pPr>
            <w:r w:rsidRPr="009D4F70">
              <w:rPr>
                <w:noProof/>
                <w:highlight w:val="yellow"/>
                <w:lang w:val="en-IN"/>
              </w:rPr>
              <w:drawing>
                <wp:inline distT="0" distB="0" distL="0" distR="0" wp14:anchorId="390A3092" wp14:editId="36600D7F">
                  <wp:extent cx="2043430" cy="1849582"/>
                  <wp:effectExtent l="0" t="0" r="0" b="0"/>
                  <wp:docPr id="64571828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329" cy="1926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D5283E" w14:textId="47C8255C" w:rsidR="00C17DAF" w:rsidRDefault="00C17DAF" w:rsidP="00854E0D">
            <w:pPr>
              <w:pStyle w:val="Heading2"/>
            </w:pPr>
          </w:p>
          <w:p w14:paraId="11DDE14B" w14:textId="277E33B4" w:rsidR="00A11632" w:rsidRPr="00A11632" w:rsidRDefault="00A11632" w:rsidP="00A11632">
            <w:pPr>
              <w:tabs>
                <w:tab w:val="left" w:pos="990"/>
              </w:tabs>
              <w:rPr>
                <w:lang w:val="en-IN"/>
              </w:rPr>
            </w:pPr>
          </w:p>
          <w:p w14:paraId="0818C1BB" w14:textId="77777777" w:rsidR="001B2ABD" w:rsidRDefault="001B2ABD" w:rsidP="00A11632">
            <w:pPr>
              <w:tabs>
                <w:tab w:val="left" w:pos="990"/>
              </w:tabs>
            </w:pPr>
          </w:p>
        </w:tc>
        <w:tc>
          <w:tcPr>
            <w:tcW w:w="634" w:type="dxa"/>
          </w:tcPr>
          <w:p w14:paraId="38CCE15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6EDF8F0" w14:textId="77777777" w:rsidR="001B2ABD" w:rsidRPr="00D71691" w:rsidRDefault="00D71691" w:rsidP="001B2ABD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NEELAKASHI RAGHUWANSHI</w:t>
            </w:r>
          </w:p>
          <w:p w14:paraId="54C1E246" w14:textId="77777777" w:rsidR="00854E0D" w:rsidRDefault="00854E0D" w:rsidP="009D51E5">
            <w:pPr>
              <w:rPr>
                <w:b/>
                <w:bCs/>
                <w:sz w:val="20"/>
                <w:szCs w:val="20"/>
              </w:rPr>
            </w:pPr>
          </w:p>
          <w:p w14:paraId="3668230F" w14:textId="77777777" w:rsidR="00854E0D" w:rsidRDefault="00854E0D" w:rsidP="009D51E5">
            <w:pPr>
              <w:rPr>
                <w:b/>
                <w:bCs/>
                <w:sz w:val="20"/>
                <w:szCs w:val="20"/>
              </w:rPr>
            </w:pPr>
          </w:p>
          <w:p w14:paraId="64321510" w14:textId="77777777" w:rsidR="00854E0D" w:rsidRDefault="00854E0D" w:rsidP="009D51E5">
            <w:pPr>
              <w:rPr>
                <w:b/>
                <w:bCs/>
                <w:sz w:val="20"/>
                <w:szCs w:val="20"/>
              </w:rPr>
            </w:pPr>
          </w:p>
          <w:p w14:paraId="035E9286" w14:textId="77777777" w:rsidR="00854E0D" w:rsidRDefault="00854E0D" w:rsidP="009D51E5">
            <w:pPr>
              <w:rPr>
                <w:b/>
                <w:bCs/>
                <w:sz w:val="20"/>
                <w:szCs w:val="20"/>
              </w:rPr>
            </w:pPr>
          </w:p>
          <w:p w14:paraId="399C0FDC" w14:textId="77777777" w:rsidR="00854E0D" w:rsidRDefault="00854E0D" w:rsidP="009D51E5">
            <w:pPr>
              <w:rPr>
                <w:b/>
                <w:bCs/>
                <w:sz w:val="20"/>
                <w:szCs w:val="20"/>
              </w:rPr>
            </w:pPr>
          </w:p>
          <w:p w14:paraId="67F4A69A" w14:textId="77777777" w:rsidR="00854E0D" w:rsidRDefault="00854E0D" w:rsidP="009D51E5">
            <w:pPr>
              <w:rPr>
                <w:b/>
                <w:bCs/>
                <w:sz w:val="20"/>
                <w:szCs w:val="20"/>
              </w:rPr>
            </w:pPr>
          </w:p>
          <w:p w14:paraId="7FC03140" w14:textId="33192D89" w:rsidR="009D51E5" w:rsidRPr="009D51E5" w:rsidRDefault="009D51E5" w:rsidP="009D51E5">
            <w:pPr>
              <w:rPr>
                <w:b/>
                <w:bCs/>
                <w:sz w:val="20"/>
                <w:szCs w:val="20"/>
              </w:rPr>
            </w:pPr>
            <w:r w:rsidRPr="009D51E5">
              <w:rPr>
                <w:b/>
                <w:bCs/>
                <w:sz w:val="20"/>
                <w:szCs w:val="20"/>
              </w:rPr>
              <w:t>EXECUTIVE AOCS</w:t>
            </w:r>
          </w:p>
        </w:tc>
      </w:tr>
      <w:tr w:rsidR="001B2ABD" w14:paraId="2AF7A125" w14:textId="77777777" w:rsidTr="001B2ABD">
        <w:tc>
          <w:tcPr>
            <w:tcW w:w="3600" w:type="dxa"/>
          </w:tcPr>
          <w:p w14:paraId="0F23B8A1" w14:textId="77777777" w:rsidR="001B2ABD" w:rsidRPr="00A11632" w:rsidRDefault="00A11632" w:rsidP="00036450">
            <w:pPr>
              <w:pStyle w:val="Heading3"/>
              <w:rPr>
                <w:b w:val="0"/>
                <w:caps w:val="0"/>
                <w:color w:val="000000" w:themeColor="text1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aps w:val="0"/>
                <w:color w:val="000000" w:themeColor="text1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032E41" w:rsidRPr="00A11632">
              <w:rPr>
                <w:b w:val="0"/>
                <w:caps w:val="0"/>
                <w:color w:val="000000" w:themeColor="text1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bout me</w:t>
            </w:r>
          </w:p>
          <w:p w14:paraId="686EBEEB" w14:textId="77777777" w:rsidR="00A11632" w:rsidRDefault="00032E41" w:rsidP="00A11632">
            <w:pPr>
              <w:rPr>
                <w:sz w:val="20"/>
                <w:szCs w:val="20"/>
              </w:rPr>
            </w:pPr>
            <w:r w:rsidRPr="00A11632">
              <w:rPr>
                <w:sz w:val="20"/>
                <w:szCs w:val="20"/>
              </w:rPr>
              <w:t xml:space="preserve">Reliable airline </w:t>
            </w:r>
            <w:r w:rsidRPr="009D4F70">
              <w:rPr>
                <w:sz w:val="20"/>
                <w:szCs w:val="20"/>
                <w:highlight w:val="yellow"/>
              </w:rPr>
              <w:t>security staff</w:t>
            </w:r>
            <w:r w:rsidRPr="00A11632">
              <w:rPr>
                <w:sz w:val="20"/>
                <w:szCs w:val="20"/>
              </w:rPr>
              <w:t xml:space="preserve"> with extensive knowledge of </w:t>
            </w:r>
            <w:r w:rsidRPr="009D4F70">
              <w:rPr>
                <w:sz w:val="20"/>
                <w:szCs w:val="20"/>
                <w:highlight w:val="yellow"/>
              </w:rPr>
              <w:t>security procedures</w:t>
            </w:r>
            <w:r w:rsidRPr="00A11632">
              <w:rPr>
                <w:sz w:val="20"/>
                <w:szCs w:val="20"/>
              </w:rPr>
              <w:t>. Adept at security solutions for smooth flow of operation</w:t>
            </w:r>
            <w:r w:rsidR="00A11632">
              <w:rPr>
                <w:sz w:val="20"/>
                <w:szCs w:val="20"/>
              </w:rPr>
              <w:t>.</w:t>
            </w:r>
          </w:p>
          <w:p w14:paraId="7B9F33AE" w14:textId="77777777" w:rsidR="00036450" w:rsidRPr="00A11632" w:rsidRDefault="00A11632" w:rsidP="00A1163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163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Contact</w:t>
            </w:r>
          </w:p>
          <w:sdt>
            <w:sdtPr>
              <w:rPr>
                <w:sz w:val="20"/>
                <w:szCs w:val="20"/>
              </w:rPr>
              <w:id w:val="1111563247"/>
              <w:placeholder>
                <w:docPart w:val="5E1E48802CD04A1CA36F998E2B90578D"/>
              </w:placeholder>
              <w:temporary/>
              <w:showingPlcHdr/>
              <w15:appearance w15:val="hidden"/>
            </w:sdtPr>
            <w:sdtContent>
              <w:p w14:paraId="258E9326" w14:textId="77777777" w:rsidR="004D3011" w:rsidRPr="00A11632" w:rsidRDefault="004D3011" w:rsidP="004D3011">
                <w:pPr>
                  <w:rPr>
                    <w:sz w:val="20"/>
                    <w:szCs w:val="20"/>
                  </w:rPr>
                </w:pPr>
                <w:r w:rsidRPr="00A11632">
                  <w:rPr>
                    <w:sz w:val="20"/>
                    <w:szCs w:val="20"/>
                  </w:rPr>
                  <w:t>PHONE:</w:t>
                </w:r>
              </w:p>
            </w:sdtContent>
          </w:sdt>
          <w:p w14:paraId="69AFD2DF" w14:textId="77777777" w:rsidR="004D3011" w:rsidRPr="00A11632" w:rsidRDefault="00F01889" w:rsidP="004D3011">
            <w:pPr>
              <w:rPr>
                <w:sz w:val="20"/>
                <w:szCs w:val="20"/>
              </w:rPr>
            </w:pPr>
            <w:r w:rsidRPr="00A11632">
              <w:rPr>
                <w:sz w:val="20"/>
                <w:szCs w:val="20"/>
              </w:rPr>
              <w:t>7060538994</w:t>
            </w:r>
          </w:p>
          <w:p w14:paraId="1939AC73" w14:textId="77777777" w:rsidR="00F01889" w:rsidRDefault="00F01889" w:rsidP="004D3011"/>
          <w:sdt>
            <w:sdtPr>
              <w:rPr>
                <w:sz w:val="20"/>
                <w:szCs w:val="20"/>
              </w:rPr>
              <w:id w:val="-240260293"/>
              <w:placeholder>
                <w:docPart w:val="0D533C1AB4D146BBBB3B94CE25F37B71"/>
              </w:placeholder>
              <w:temporary/>
              <w:showingPlcHdr/>
              <w15:appearance w15:val="hidden"/>
            </w:sdtPr>
            <w:sdtContent>
              <w:p w14:paraId="54997FC8" w14:textId="77777777" w:rsidR="004D3011" w:rsidRPr="00A11632" w:rsidRDefault="004D3011" w:rsidP="004D3011">
                <w:pPr>
                  <w:rPr>
                    <w:sz w:val="20"/>
                    <w:szCs w:val="20"/>
                  </w:rPr>
                </w:pPr>
                <w:r w:rsidRPr="00A11632">
                  <w:rPr>
                    <w:sz w:val="20"/>
                    <w:szCs w:val="20"/>
                  </w:rPr>
                  <w:t>EMAIL:</w:t>
                </w:r>
              </w:p>
            </w:sdtContent>
          </w:sdt>
          <w:p w14:paraId="1FC80ADA" w14:textId="77777777" w:rsidR="00036450" w:rsidRPr="009D4F70" w:rsidRDefault="00F01889" w:rsidP="004D3011">
            <w:pPr>
              <w:rPr>
                <w:sz w:val="20"/>
                <w:szCs w:val="20"/>
                <w:highlight w:val="yellow"/>
              </w:rPr>
            </w:pPr>
            <w:hyperlink r:id="rId8" w:history="1">
              <w:r w:rsidRPr="009D4F70">
                <w:rPr>
                  <w:rStyle w:val="Hyperlink"/>
                  <w:sz w:val="20"/>
                  <w:szCs w:val="20"/>
                  <w:highlight w:val="yellow"/>
                </w:rPr>
                <w:t>Neelakshiraghuwanshi28@gmail.com</w:t>
              </w:r>
            </w:hyperlink>
          </w:p>
          <w:p w14:paraId="585515F3" w14:textId="77777777" w:rsidR="004D3011" w:rsidRDefault="00F01889" w:rsidP="00A11632">
            <w:hyperlink r:id="rId9" w:history="1">
              <w:r w:rsidRPr="009D4F70">
                <w:rPr>
                  <w:rStyle w:val="Hyperlink"/>
                  <w:sz w:val="20"/>
                  <w:szCs w:val="20"/>
                  <w:highlight w:val="yellow"/>
                </w:rPr>
                <w:t>Neelakshi.R@GOINDIGO.IN</w:t>
              </w:r>
            </w:hyperlink>
          </w:p>
          <w:p w14:paraId="5F1EE9C4" w14:textId="0B892DAF" w:rsidR="00854E0D" w:rsidRDefault="00854E0D" w:rsidP="00A11632">
            <w:hyperlink r:id="rId10" w:history="1">
              <w:r w:rsidRPr="00ED4AB0">
                <w:rPr>
                  <w:rStyle w:val="Hyperlink"/>
                </w:rPr>
                <w:t>Raghuvanshineelakshi@gmail.com</w:t>
              </w:r>
            </w:hyperlink>
          </w:p>
          <w:p w14:paraId="66D0B269" w14:textId="77777777" w:rsidR="00854E0D" w:rsidRPr="00854E0D" w:rsidRDefault="00854E0D" w:rsidP="00A11632"/>
          <w:p w14:paraId="248288DF" w14:textId="77777777" w:rsidR="00A11632" w:rsidRPr="00A11632" w:rsidRDefault="00A11632" w:rsidP="00A11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Hobbies</w:t>
            </w:r>
          </w:p>
          <w:p w14:paraId="3EC9988C" w14:textId="77777777" w:rsidR="004D3011" w:rsidRDefault="00F01889" w:rsidP="004D3011">
            <w:r>
              <w:rPr>
                <w:b/>
                <w:bCs/>
              </w:rPr>
              <w:t xml:space="preserve">. </w:t>
            </w:r>
            <w:r>
              <w:t>Community involvement</w:t>
            </w:r>
          </w:p>
          <w:p w14:paraId="56EDFBEA" w14:textId="77777777" w:rsidR="00F01889" w:rsidRDefault="00F01889" w:rsidP="004D3011">
            <w:r>
              <w:rPr>
                <w:b/>
                <w:bCs/>
              </w:rPr>
              <w:t xml:space="preserve">. </w:t>
            </w:r>
            <w:r>
              <w:t>Writing</w:t>
            </w:r>
          </w:p>
          <w:p w14:paraId="02E61DAC" w14:textId="34DF5855" w:rsidR="00F01889" w:rsidRDefault="00F01889" w:rsidP="004D3011">
            <w:r>
              <w:rPr>
                <w:b/>
                <w:bCs/>
              </w:rPr>
              <w:t>.</w:t>
            </w:r>
            <w:r>
              <w:t xml:space="preserve"> </w:t>
            </w:r>
            <w:r w:rsidR="00854E0D">
              <w:t>Listening to</w:t>
            </w:r>
            <w:r>
              <w:t xml:space="preserve"> music </w:t>
            </w:r>
          </w:p>
          <w:p w14:paraId="510D04E8" w14:textId="77777777" w:rsidR="00F01889" w:rsidRDefault="00F01889" w:rsidP="004D3011">
            <w:r w:rsidRPr="009D4F70">
              <w:rPr>
                <w:b/>
                <w:bCs/>
                <w:highlight w:val="yellow"/>
              </w:rPr>
              <w:t>.</w:t>
            </w:r>
            <w:r w:rsidRPr="009D4F70">
              <w:rPr>
                <w:highlight w:val="yellow"/>
              </w:rPr>
              <w:t xml:space="preserve"> Playing </w:t>
            </w:r>
            <w:r w:rsidR="00032E41" w:rsidRPr="009D4F70">
              <w:rPr>
                <w:highlight w:val="yellow"/>
              </w:rPr>
              <w:t>with dogs</w:t>
            </w:r>
            <w:r w:rsidR="00032E41">
              <w:t xml:space="preserve"> </w:t>
            </w:r>
          </w:p>
          <w:p w14:paraId="7B8225AD" w14:textId="23763F0F" w:rsidR="00032E41" w:rsidRDefault="00032E41" w:rsidP="004D3011">
            <w:r>
              <w:rPr>
                <w:b/>
                <w:bCs/>
              </w:rPr>
              <w:t>.</w:t>
            </w:r>
            <w:r>
              <w:t xml:space="preserve"> Exploring new places and </w:t>
            </w:r>
            <w:r w:rsidR="00854E0D">
              <w:t>things</w:t>
            </w:r>
          </w:p>
          <w:p w14:paraId="4AEC562F" w14:textId="511AA646" w:rsidR="00032E41" w:rsidRDefault="00032E41" w:rsidP="004D3011">
            <w:r>
              <w:rPr>
                <w:b/>
                <w:bCs/>
              </w:rPr>
              <w:t>.</w:t>
            </w:r>
            <w:r>
              <w:t xml:space="preserve"> </w:t>
            </w:r>
            <w:r w:rsidR="00854E0D">
              <w:t>Self-maintained</w:t>
            </w:r>
            <w:r>
              <w:t xml:space="preserve"> </w:t>
            </w:r>
          </w:p>
          <w:p w14:paraId="67B3181F" w14:textId="77777777" w:rsidR="00A11632" w:rsidRDefault="00A11632" w:rsidP="004D3011">
            <w:r>
              <w:t xml:space="preserve"> </w:t>
            </w:r>
          </w:p>
          <w:p w14:paraId="5CB14F4D" w14:textId="77777777" w:rsidR="00A11632" w:rsidRDefault="00A11632" w:rsidP="004D301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163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Certification </w:t>
            </w:r>
          </w:p>
          <w:p w14:paraId="193C2859" w14:textId="77777777" w:rsidR="00A11632" w:rsidRDefault="00A11632" w:rsidP="004D301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Certified BASIC AVSEC BY BCAS </w:t>
            </w:r>
          </w:p>
          <w:p w14:paraId="33E49CF9" w14:textId="77777777" w:rsidR="00A11632" w:rsidRDefault="00A11632" w:rsidP="004D301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Certified In RAMP SAFETY </w:t>
            </w:r>
          </w:p>
          <w:p w14:paraId="6466D099" w14:textId="77777777" w:rsidR="00A11632" w:rsidRPr="00A11632" w:rsidRDefault="00A11632" w:rsidP="004D301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Certified </w:t>
            </w:r>
            <w:r w:rsidR="001D4907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Dangerous </w:t>
            </w:r>
            <w:r w:rsidR="001D4907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Goods Regulations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CAT12</w:t>
            </w:r>
          </w:p>
          <w:p w14:paraId="575D7D1C" w14:textId="77777777" w:rsidR="00A11632" w:rsidRPr="00A11632" w:rsidRDefault="00A11632" w:rsidP="004D301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14:paraId="38957AD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7CDE775239F4E77B73B8CDA853E7E98"/>
              </w:placeholder>
              <w:temporary/>
              <w:showingPlcHdr/>
              <w15:appearance w15:val="hidden"/>
            </w:sdtPr>
            <w:sdtContent>
              <w:p w14:paraId="5996FBA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041E6B4" w14:textId="77777777" w:rsidR="00036450" w:rsidRPr="00D71691" w:rsidRDefault="00D71691" w:rsidP="00B359E4">
            <w:pPr>
              <w:pStyle w:val="Heading4"/>
              <w:rPr>
                <w:sz w:val="24"/>
                <w:szCs w:val="24"/>
              </w:rPr>
            </w:pPr>
            <w:r w:rsidRPr="00D71691">
              <w:rPr>
                <w:sz w:val="24"/>
                <w:szCs w:val="24"/>
              </w:rPr>
              <w:t xml:space="preserve">Charat Niketan senior secondary school Roorkee </w:t>
            </w:r>
          </w:p>
          <w:p w14:paraId="4B3C4C79" w14:textId="77777777" w:rsidR="00D71691" w:rsidRPr="009D51E5" w:rsidRDefault="00D71691" w:rsidP="00D71691">
            <w:pPr>
              <w:rPr>
                <w:sz w:val="22"/>
              </w:rPr>
            </w:pPr>
            <w:r w:rsidRPr="009D51E5">
              <w:rPr>
                <w:sz w:val="22"/>
              </w:rPr>
              <w:t xml:space="preserve">In 2016, with 84% </w:t>
            </w:r>
          </w:p>
          <w:p w14:paraId="634EA9ED" w14:textId="77777777" w:rsidR="00036450" w:rsidRPr="00D71691" w:rsidRDefault="00D71691" w:rsidP="00D71691">
            <w:pPr>
              <w:rPr>
                <w:b/>
                <w:bCs/>
                <w:sz w:val="24"/>
                <w:szCs w:val="24"/>
              </w:rPr>
            </w:pPr>
            <w:r w:rsidRPr="00D71691">
              <w:rPr>
                <w:b/>
                <w:bCs/>
                <w:sz w:val="24"/>
                <w:szCs w:val="24"/>
              </w:rPr>
              <w:t xml:space="preserve">Shefield Futuristic International School </w:t>
            </w:r>
            <w:r w:rsidR="009D51E5" w:rsidRPr="00D71691">
              <w:rPr>
                <w:b/>
                <w:bCs/>
                <w:sz w:val="24"/>
                <w:szCs w:val="24"/>
              </w:rPr>
              <w:t>Roorkee</w:t>
            </w:r>
            <w:r w:rsidRPr="00D71691">
              <w:rPr>
                <w:b/>
                <w:bCs/>
                <w:sz w:val="24"/>
                <w:szCs w:val="24"/>
              </w:rPr>
              <w:t xml:space="preserve">     </w:t>
            </w:r>
          </w:p>
          <w:p w14:paraId="5BD9DF7C" w14:textId="77777777" w:rsidR="00036450" w:rsidRPr="00D71691" w:rsidRDefault="00D71691" w:rsidP="00036450">
            <w:pPr>
              <w:rPr>
                <w:sz w:val="20"/>
                <w:szCs w:val="20"/>
              </w:rPr>
            </w:pPr>
            <w:r w:rsidRPr="009D51E5">
              <w:rPr>
                <w:sz w:val="22"/>
              </w:rPr>
              <w:t>In 2018, with 65</w:t>
            </w:r>
            <w:r w:rsidRPr="00D71691">
              <w:rPr>
                <w:sz w:val="20"/>
                <w:szCs w:val="20"/>
              </w:rPr>
              <w:t>%</w:t>
            </w:r>
          </w:p>
          <w:p w14:paraId="505F7196" w14:textId="77777777" w:rsidR="00D71691" w:rsidRDefault="00D71691" w:rsidP="00036450">
            <w:pPr>
              <w:rPr>
                <w:b/>
                <w:bCs/>
                <w:sz w:val="24"/>
                <w:szCs w:val="24"/>
              </w:rPr>
            </w:pPr>
            <w:r w:rsidRPr="00D71691">
              <w:rPr>
                <w:b/>
                <w:bCs/>
                <w:sz w:val="24"/>
                <w:szCs w:val="24"/>
              </w:rPr>
              <w:t xml:space="preserve">Subharti </w:t>
            </w:r>
            <w:r>
              <w:rPr>
                <w:b/>
                <w:bCs/>
                <w:sz w:val="24"/>
                <w:szCs w:val="24"/>
              </w:rPr>
              <w:t>University</w:t>
            </w:r>
            <w:r w:rsidRPr="00D71691">
              <w:rPr>
                <w:b/>
                <w:bCs/>
                <w:sz w:val="24"/>
                <w:szCs w:val="24"/>
              </w:rPr>
              <w:t xml:space="preserve"> Dehradun </w:t>
            </w:r>
          </w:p>
          <w:p w14:paraId="789563A7" w14:textId="66FC6EF4" w:rsidR="00D71691" w:rsidRPr="009D51E5" w:rsidRDefault="00854E0D" w:rsidP="00036450">
            <w:pPr>
              <w:rPr>
                <w:sz w:val="22"/>
              </w:rPr>
            </w:pPr>
            <w:r w:rsidRPr="009D51E5">
              <w:rPr>
                <w:sz w:val="22"/>
              </w:rPr>
              <w:t>Bachelors</w:t>
            </w:r>
            <w:r w:rsidR="00D71691" w:rsidRPr="009D51E5">
              <w:rPr>
                <w:sz w:val="22"/>
              </w:rPr>
              <w:t xml:space="preserve"> of physiotherapy in 2023 with </w:t>
            </w:r>
            <w:r w:rsidR="009D51E5" w:rsidRPr="009D51E5">
              <w:rPr>
                <w:sz w:val="22"/>
              </w:rPr>
              <w:t>65%</w:t>
            </w:r>
          </w:p>
          <w:sdt>
            <w:sdtPr>
              <w:id w:val="1001553383"/>
              <w:placeholder>
                <w:docPart w:val="3ABFEC576AEC490B8AC6872E86E745A3"/>
              </w:placeholder>
              <w:temporary/>
              <w:showingPlcHdr/>
              <w15:appearance w15:val="hidden"/>
            </w:sdtPr>
            <w:sdtContent>
              <w:p w14:paraId="161CE78B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DEB8C4C" w14:textId="77777777" w:rsidR="009D51E5" w:rsidRPr="009D51E5" w:rsidRDefault="009D51E5" w:rsidP="00B359E4">
            <w:pPr>
              <w:pStyle w:val="Date"/>
              <w:rPr>
                <w:b/>
                <w:bCs/>
                <w:sz w:val="24"/>
                <w:szCs w:val="24"/>
              </w:rPr>
            </w:pPr>
            <w:r w:rsidRPr="009D51E5">
              <w:rPr>
                <w:b/>
                <w:bCs/>
                <w:sz w:val="24"/>
                <w:szCs w:val="24"/>
              </w:rPr>
              <w:t xml:space="preserve">INTERGLOBE AVIATION PVT LTD </w:t>
            </w:r>
          </w:p>
          <w:p w14:paraId="0072206C" w14:textId="77777777" w:rsidR="009D51E5" w:rsidRPr="009D51E5" w:rsidRDefault="009D51E5" w:rsidP="00036450">
            <w:pPr>
              <w:rPr>
                <w:sz w:val="20"/>
                <w:szCs w:val="20"/>
              </w:rPr>
            </w:pPr>
            <w:r w:rsidRPr="009D51E5">
              <w:rPr>
                <w:sz w:val="20"/>
                <w:szCs w:val="20"/>
              </w:rPr>
              <w:t xml:space="preserve">FROM 8 AUGUST 2023 TO 28 MAY 2025 </w:t>
            </w:r>
          </w:p>
          <w:p w14:paraId="3552766C" w14:textId="2CC2F7E6" w:rsidR="00036450" w:rsidRPr="00854E0D" w:rsidRDefault="009D51E5" w:rsidP="009D51E5">
            <w:pPr>
              <w:rPr>
                <w:b/>
                <w:bCs/>
                <w:sz w:val="24"/>
                <w:szCs w:val="24"/>
              </w:rPr>
            </w:pPr>
            <w:r w:rsidRPr="00854E0D">
              <w:rPr>
                <w:b/>
                <w:bCs/>
                <w:sz w:val="24"/>
                <w:szCs w:val="24"/>
              </w:rPr>
              <w:t xml:space="preserve">Working as executive </w:t>
            </w:r>
            <w:r w:rsidR="008749DC" w:rsidRPr="00854E0D">
              <w:rPr>
                <w:b/>
                <w:bCs/>
                <w:sz w:val="24"/>
                <w:szCs w:val="24"/>
              </w:rPr>
              <w:t>AOCS.</w:t>
            </w:r>
          </w:p>
          <w:p w14:paraId="24BC8AB4" w14:textId="43CBC577" w:rsidR="00854E0D" w:rsidRPr="009D4F70" w:rsidRDefault="00032E41" w:rsidP="009D51E5">
            <w:pPr>
              <w:rPr>
                <w:sz w:val="22"/>
                <w:highlight w:val="yellow"/>
              </w:rPr>
            </w:pPr>
            <w:r w:rsidRPr="00854E0D">
              <w:rPr>
                <w:sz w:val="22"/>
              </w:rPr>
              <w:t>Developing the company's strategy for using technological resources, ensuring technologies are used efficiently for secure operation.</w:t>
            </w:r>
            <w:r w:rsidR="008749DC" w:rsidRPr="00854E0D">
              <w:rPr>
                <w:sz w:val="22"/>
              </w:rPr>
              <w:t xml:space="preserve"> Customer Services</w:t>
            </w:r>
            <w:r w:rsidR="00DB634E" w:rsidRPr="00854E0D">
              <w:rPr>
                <w:sz w:val="22"/>
              </w:rPr>
              <w:t xml:space="preserve">, </w:t>
            </w:r>
            <w:r w:rsidR="00DB634E" w:rsidRPr="009D4F70">
              <w:rPr>
                <w:sz w:val="22"/>
                <w:highlight w:val="yellow"/>
              </w:rPr>
              <w:t xml:space="preserve">Addressing customer </w:t>
            </w:r>
            <w:r w:rsidR="00854E0D" w:rsidRPr="009D4F70">
              <w:rPr>
                <w:sz w:val="22"/>
                <w:highlight w:val="yellow"/>
              </w:rPr>
              <w:t>inquiries.</w:t>
            </w:r>
          </w:p>
          <w:p w14:paraId="49053DF9" w14:textId="65D38BFD" w:rsidR="00854E0D" w:rsidRPr="00854E0D" w:rsidRDefault="00854E0D" w:rsidP="009D51E5">
            <w:pPr>
              <w:rPr>
                <w:sz w:val="22"/>
              </w:rPr>
            </w:pPr>
            <w:r w:rsidRPr="009D4F70">
              <w:rPr>
                <w:b/>
                <w:bCs/>
                <w:sz w:val="22"/>
                <w:highlight w:val="yellow"/>
              </w:rPr>
              <w:t>Having experience in: Coordination, Admin work and system work including; MS</w:t>
            </w:r>
            <w:r w:rsidRPr="00854E0D">
              <w:rPr>
                <w:b/>
                <w:bCs/>
                <w:sz w:val="22"/>
              </w:rPr>
              <w:t xml:space="preserve"> </w:t>
            </w:r>
            <w:r w:rsidRPr="009D4F70">
              <w:rPr>
                <w:b/>
                <w:bCs/>
                <w:sz w:val="22"/>
                <w:highlight w:val="yellow"/>
              </w:rPr>
              <w:t>excel, power point, MS word</w:t>
            </w:r>
            <w:r w:rsidRPr="009D4F70">
              <w:rPr>
                <w:sz w:val="22"/>
                <w:highlight w:val="yellow"/>
              </w:rPr>
              <w:t xml:space="preserve"> .</w:t>
            </w:r>
            <w:r w:rsidRPr="00854E0D">
              <w:rPr>
                <w:sz w:val="22"/>
              </w:rPr>
              <w:t xml:space="preserve"> </w:t>
            </w:r>
          </w:p>
          <w:p w14:paraId="491080F2" w14:textId="77777777" w:rsidR="00854E0D" w:rsidRDefault="00854E0D" w:rsidP="009D51E5">
            <w:pPr>
              <w:rPr>
                <w:sz w:val="20"/>
                <w:szCs w:val="20"/>
              </w:rPr>
            </w:pPr>
          </w:p>
          <w:p w14:paraId="57B5452B" w14:textId="77777777" w:rsidR="009D51E5" w:rsidRDefault="009D51E5" w:rsidP="009D51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SKILLS</w:t>
            </w:r>
          </w:p>
          <w:p w14:paraId="602B5AF6" w14:textId="77777777" w:rsidR="00032E41" w:rsidRPr="00854E0D" w:rsidRDefault="00032E41" w:rsidP="009D51E5">
            <w:pPr>
              <w:rPr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. </w:t>
            </w:r>
            <w:r w:rsidR="00A11632" w:rsidRPr="00854E0D">
              <w:rPr>
                <w:sz w:val="22"/>
              </w:rPr>
              <w:t>Punctual</w:t>
            </w:r>
          </w:p>
          <w:p w14:paraId="7A4D6F1F" w14:textId="5E3D4F26" w:rsidR="009D51E5" w:rsidRPr="00854E0D" w:rsidRDefault="00F01889" w:rsidP="009D51E5">
            <w:pPr>
              <w:rPr>
                <w:sz w:val="22"/>
              </w:rPr>
            </w:pPr>
            <w:r w:rsidRPr="00854E0D">
              <w:rPr>
                <w:b/>
                <w:bCs/>
                <w:sz w:val="22"/>
              </w:rPr>
              <w:t xml:space="preserve">. </w:t>
            </w:r>
            <w:r w:rsidR="009D51E5" w:rsidRPr="00854E0D">
              <w:rPr>
                <w:sz w:val="22"/>
              </w:rPr>
              <w:t xml:space="preserve">Being able to work efficiently in an environment with complete </w:t>
            </w:r>
            <w:r w:rsidR="00854E0D" w:rsidRPr="00854E0D">
              <w:rPr>
                <w:sz w:val="22"/>
              </w:rPr>
              <w:t>effort</w:t>
            </w:r>
            <w:r w:rsidR="009D51E5" w:rsidRPr="00854E0D">
              <w:rPr>
                <w:sz w:val="22"/>
              </w:rPr>
              <w:t xml:space="preserve"> and honesty.</w:t>
            </w:r>
          </w:p>
          <w:p w14:paraId="07ACFDB6" w14:textId="77777777" w:rsidR="00F01889" w:rsidRPr="00854E0D" w:rsidRDefault="009D51E5" w:rsidP="009D51E5">
            <w:pPr>
              <w:rPr>
                <w:sz w:val="22"/>
              </w:rPr>
            </w:pPr>
            <w:r w:rsidRPr="00854E0D">
              <w:rPr>
                <w:b/>
                <w:bCs/>
                <w:sz w:val="22"/>
              </w:rPr>
              <w:t xml:space="preserve">. </w:t>
            </w:r>
            <w:r w:rsidRPr="00854E0D">
              <w:rPr>
                <w:sz w:val="22"/>
              </w:rPr>
              <w:t xml:space="preserve"> Self confidence </w:t>
            </w:r>
          </w:p>
          <w:p w14:paraId="128DF5ED" w14:textId="77777777" w:rsidR="00F01889" w:rsidRPr="00854E0D" w:rsidRDefault="009D51E5" w:rsidP="009D51E5">
            <w:pPr>
              <w:rPr>
                <w:sz w:val="22"/>
              </w:rPr>
            </w:pPr>
            <w:r w:rsidRPr="00854E0D">
              <w:rPr>
                <w:b/>
                <w:bCs/>
                <w:sz w:val="22"/>
              </w:rPr>
              <w:t xml:space="preserve">. </w:t>
            </w:r>
            <w:r w:rsidR="00F01889" w:rsidRPr="00854E0D">
              <w:rPr>
                <w:sz w:val="22"/>
              </w:rPr>
              <w:t xml:space="preserve">Good customer services  </w:t>
            </w:r>
          </w:p>
          <w:p w14:paraId="6B205186" w14:textId="77777777" w:rsidR="00F01889" w:rsidRPr="00854E0D" w:rsidRDefault="00F01889" w:rsidP="009D51E5">
            <w:pPr>
              <w:rPr>
                <w:sz w:val="22"/>
              </w:rPr>
            </w:pPr>
            <w:r w:rsidRPr="00854E0D">
              <w:rPr>
                <w:b/>
                <w:bCs/>
                <w:sz w:val="22"/>
              </w:rPr>
              <w:t>.</w:t>
            </w:r>
            <w:r w:rsidRPr="00854E0D">
              <w:rPr>
                <w:sz w:val="22"/>
              </w:rPr>
              <w:t xml:space="preserve"> Fast learner </w:t>
            </w:r>
          </w:p>
          <w:p w14:paraId="51E46602" w14:textId="77777777" w:rsidR="00F01889" w:rsidRPr="00854E0D" w:rsidRDefault="00F01889" w:rsidP="009D51E5">
            <w:pPr>
              <w:rPr>
                <w:sz w:val="22"/>
              </w:rPr>
            </w:pPr>
            <w:r w:rsidRPr="00854E0D">
              <w:rPr>
                <w:b/>
                <w:bCs/>
                <w:sz w:val="22"/>
              </w:rPr>
              <w:t>.</w:t>
            </w:r>
            <w:r w:rsidRPr="00854E0D">
              <w:rPr>
                <w:sz w:val="22"/>
              </w:rPr>
              <w:t xml:space="preserve"> Strong problem solving </w:t>
            </w:r>
          </w:p>
          <w:p w14:paraId="422A3CF5" w14:textId="77777777" w:rsidR="00F01889" w:rsidRPr="00854E0D" w:rsidRDefault="00F01889" w:rsidP="009D51E5">
            <w:pPr>
              <w:rPr>
                <w:sz w:val="22"/>
              </w:rPr>
            </w:pPr>
            <w:r w:rsidRPr="00854E0D">
              <w:rPr>
                <w:b/>
                <w:bCs/>
                <w:sz w:val="22"/>
              </w:rPr>
              <w:t xml:space="preserve">. </w:t>
            </w:r>
            <w:r w:rsidRPr="00854E0D">
              <w:rPr>
                <w:sz w:val="22"/>
              </w:rPr>
              <w:t xml:space="preserve">Quick adaptation to new technologies </w:t>
            </w:r>
          </w:p>
          <w:p w14:paraId="697161DC" w14:textId="77777777" w:rsidR="00F01889" w:rsidRPr="00854E0D" w:rsidRDefault="00F01889" w:rsidP="009D51E5">
            <w:pPr>
              <w:rPr>
                <w:sz w:val="22"/>
              </w:rPr>
            </w:pPr>
            <w:r w:rsidRPr="00854E0D">
              <w:rPr>
                <w:b/>
                <w:bCs/>
                <w:sz w:val="22"/>
              </w:rPr>
              <w:t>.</w:t>
            </w:r>
            <w:r w:rsidRPr="00854E0D">
              <w:rPr>
                <w:sz w:val="22"/>
              </w:rPr>
              <w:t xml:space="preserve"> Good grasping power </w:t>
            </w:r>
          </w:p>
          <w:p w14:paraId="3DC4337A" w14:textId="77777777" w:rsidR="00F01889" w:rsidRPr="009D51E5" w:rsidRDefault="00F01889" w:rsidP="009D51E5">
            <w:pPr>
              <w:rPr>
                <w:sz w:val="24"/>
                <w:szCs w:val="24"/>
              </w:rPr>
            </w:pPr>
            <w:r w:rsidRPr="00854E0D">
              <w:rPr>
                <w:b/>
                <w:bCs/>
                <w:sz w:val="22"/>
              </w:rPr>
              <w:t xml:space="preserve">. </w:t>
            </w:r>
            <w:r w:rsidRPr="00854E0D">
              <w:rPr>
                <w:sz w:val="22"/>
              </w:rPr>
              <w:t>Dedication and hard work towards my responsibility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8EDC967" w14:textId="77777777" w:rsidR="00F91F4B" w:rsidRDefault="00F91F4B" w:rsidP="000C45FF">
      <w:pPr>
        <w:tabs>
          <w:tab w:val="left" w:pos="990"/>
        </w:tabs>
      </w:pPr>
    </w:p>
    <w:sectPr w:rsidR="00F91F4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FDCA2" w14:textId="77777777" w:rsidR="00DA4462" w:rsidRDefault="00DA4462" w:rsidP="000C45FF">
      <w:r>
        <w:separator/>
      </w:r>
    </w:p>
  </w:endnote>
  <w:endnote w:type="continuationSeparator" w:id="0">
    <w:p w14:paraId="6E087AF4" w14:textId="77777777" w:rsidR="00DA4462" w:rsidRDefault="00DA446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E2306" w14:textId="77777777" w:rsidR="00DA4462" w:rsidRDefault="00DA4462" w:rsidP="000C45FF">
      <w:r>
        <w:separator/>
      </w:r>
    </w:p>
  </w:footnote>
  <w:footnote w:type="continuationSeparator" w:id="0">
    <w:p w14:paraId="4AEA5A58" w14:textId="77777777" w:rsidR="00DA4462" w:rsidRDefault="00DA446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16B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815E57" wp14:editId="620D0CA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B314C"/>
    <w:multiLevelType w:val="hybridMultilevel"/>
    <w:tmpl w:val="22407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D66D4"/>
    <w:multiLevelType w:val="hybridMultilevel"/>
    <w:tmpl w:val="C62E7F66"/>
    <w:lvl w:ilvl="0" w:tplc="72C08C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C5EE5"/>
    <w:multiLevelType w:val="hybridMultilevel"/>
    <w:tmpl w:val="6AE69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968826">
    <w:abstractNumId w:val="1"/>
  </w:num>
  <w:num w:numId="2" w16cid:durableId="2106270673">
    <w:abstractNumId w:val="2"/>
  </w:num>
  <w:num w:numId="3" w16cid:durableId="20113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91"/>
    <w:rsid w:val="000114DA"/>
    <w:rsid w:val="00026715"/>
    <w:rsid w:val="00032E41"/>
    <w:rsid w:val="00036450"/>
    <w:rsid w:val="00094499"/>
    <w:rsid w:val="000C45FF"/>
    <w:rsid w:val="000E3FD1"/>
    <w:rsid w:val="00112054"/>
    <w:rsid w:val="00115831"/>
    <w:rsid w:val="001317D8"/>
    <w:rsid w:val="001363A6"/>
    <w:rsid w:val="001525E1"/>
    <w:rsid w:val="001772AF"/>
    <w:rsid w:val="00180329"/>
    <w:rsid w:val="0019001F"/>
    <w:rsid w:val="001A74A5"/>
    <w:rsid w:val="001B2ABD"/>
    <w:rsid w:val="001D4907"/>
    <w:rsid w:val="001E0391"/>
    <w:rsid w:val="001E1759"/>
    <w:rsid w:val="001F1ECC"/>
    <w:rsid w:val="002026C4"/>
    <w:rsid w:val="002400EB"/>
    <w:rsid w:val="00241568"/>
    <w:rsid w:val="00256CF7"/>
    <w:rsid w:val="00281FD5"/>
    <w:rsid w:val="0029331D"/>
    <w:rsid w:val="002D0593"/>
    <w:rsid w:val="0030481B"/>
    <w:rsid w:val="003156FC"/>
    <w:rsid w:val="003254B5"/>
    <w:rsid w:val="0035040B"/>
    <w:rsid w:val="0037121F"/>
    <w:rsid w:val="003910D8"/>
    <w:rsid w:val="003A6B7D"/>
    <w:rsid w:val="003B06CA"/>
    <w:rsid w:val="004071FC"/>
    <w:rsid w:val="00445947"/>
    <w:rsid w:val="004813B3"/>
    <w:rsid w:val="004963DE"/>
    <w:rsid w:val="00496591"/>
    <w:rsid w:val="004C63E4"/>
    <w:rsid w:val="004D3011"/>
    <w:rsid w:val="005262AC"/>
    <w:rsid w:val="00531D2D"/>
    <w:rsid w:val="00594DF4"/>
    <w:rsid w:val="005E39D5"/>
    <w:rsid w:val="00600670"/>
    <w:rsid w:val="0062123A"/>
    <w:rsid w:val="00646E75"/>
    <w:rsid w:val="0066085B"/>
    <w:rsid w:val="00666C36"/>
    <w:rsid w:val="006771D0"/>
    <w:rsid w:val="00693546"/>
    <w:rsid w:val="00715FCB"/>
    <w:rsid w:val="00743101"/>
    <w:rsid w:val="00746757"/>
    <w:rsid w:val="00750DC3"/>
    <w:rsid w:val="00764C9F"/>
    <w:rsid w:val="007775E1"/>
    <w:rsid w:val="00782B10"/>
    <w:rsid w:val="007867A0"/>
    <w:rsid w:val="00787089"/>
    <w:rsid w:val="007927F5"/>
    <w:rsid w:val="007B3830"/>
    <w:rsid w:val="007E3F31"/>
    <w:rsid w:val="00802CA0"/>
    <w:rsid w:val="00854E0D"/>
    <w:rsid w:val="008643D3"/>
    <w:rsid w:val="008749DC"/>
    <w:rsid w:val="008B44B5"/>
    <w:rsid w:val="008F4EFE"/>
    <w:rsid w:val="009260CD"/>
    <w:rsid w:val="00940A66"/>
    <w:rsid w:val="00952C25"/>
    <w:rsid w:val="009D4F70"/>
    <w:rsid w:val="009D51E5"/>
    <w:rsid w:val="00A11632"/>
    <w:rsid w:val="00A2118D"/>
    <w:rsid w:val="00A50595"/>
    <w:rsid w:val="00AC0899"/>
    <w:rsid w:val="00AD0A50"/>
    <w:rsid w:val="00AD76E2"/>
    <w:rsid w:val="00AD7772"/>
    <w:rsid w:val="00B20152"/>
    <w:rsid w:val="00B359E4"/>
    <w:rsid w:val="00B57D98"/>
    <w:rsid w:val="00B65206"/>
    <w:rsid w:val="00B70850"/>
    <w:rsid w:val="00C066B6"/>
    <w:rsid w:val="00C17DAF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4346"/>
    <w:rsid w:val="00D71691"/>
    <w:rsid w:val="00DA1F4D"/>
    <w:rsid w:val="00DA4462"/>
    <w:rsid w:val="00DB634E"/>
    <w:rsid w:val="00DD172A"/>
    <w:rsid w:val="00DF3D3F"/>
    <w:rsid w:val="00DF684E"/>
    <w:rsid w:val="00E25A26"/>
    <w:rsid w:val="00E4381A"/>
    <w:rsid w:val="00E55D74"/>
    <w:rsid w:val="00ED7E99"/>
    <w:rsid w:val="00F01889"/>
    <w:rsid w:val="00F60274"/>
    <w:rsid w:val="00F77FB9"/>
    <w:rsid w:val="00F91F4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BEAAE"/>
  <w14:defaultImageDpi w14:val="32767"/>
  <w15:chartTrackingRefBased/>
  <w15:docId w15:val="{A4C17306-BCC2-4C01-ACE4-8AE2C475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D51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7D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akshiraghuwanshi28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Raghuvanshineelaksh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eelakshi.R@GOINDIGO.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7D23EC5B-C786-43A2-9E9A-DB545D5795CF%7d\%7bA1EC4515-E953-4512-9324-B6E256A91AD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1E48802CD04A1CA36F998E2B905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99E9F-D07D-4021-BE8D-BCFF073BA1F9}"/>
      </w:docPartPr>
      <w:docPartBody>
        <w:p w:rsidR="00F83234" w:rsidRDefault="00000000">
          <w:pPr>
            <w:pStyle w:val="5E1E48802CD04A1CA36F998E2B90578D"/>
          </w:pPr>
          <w:r w:rsidRPr="004D3011">
            <w:t>PHONE:</w:t>
          </w:r>
        </w:p>
      </w:docPartBody>
    </w:docPart>
    <w:docPart>
      <w:docPartPr>
        <w:name w:val="0D533C1AB4D146BBBB3B94CE25F3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0DA0F-E978-434A-91EF-6105E36A5528}"/>
      </w:docPartPr>
      <w:docPartBody>
        <w:p w:rsidR="00F83234" w:rsidRDefault="00000000">
          <w:pPr>
            <w:pStyle w:val="0D533C1AB4D146BBBB3B94CE25F37B71"/>
          </w:pPr>
          <w:r w:rsidRPr="004D3011">
            <w:t>EMAIL:</w:t>
          </w:r>
        </w:p>
      </w:docPartBody>
    </w:docPart>
    <w:docPart>
      <w:docPartPr>
        <w:name w:val="77CDE775239F4E77B73B8CDA853E7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CEB07-67B6-4EFD-99EE-5ED7284E7E47}"/>
      </w:docPartPr>
      <w:docPartBody>
        <w:p w:rsidR="00F83234" w:rsidRDefault="00000000">
          <w:pPr>
            <w:pStyle w:val="77CDE775239F4E77B73B8CDA853E7E98"/>
          </w:pPr>
          <w:r w:rsidRPr="00036450">
            <w:t>EDUCATION</w:t>
          </w:r>
        </w:p>
      </w:docPartBody>
    </w:docPart>
    <w:docPart>
      <w:docPartPr>
        <w:name w:val="3ABFEC576AEC490B8AC6872E86E74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48FBE-DC72-4AEA-8BA0-51822D99FFF3}"/>
      </w:docPartPr>
      <w:docPartBody>
        <w:p w:rsidR="00F83234" w:rsidRDefault="00000000">
          <w:pPr>
            <w:pStyle w:val="3ABFEC576AEC490B8AC6872E86E745A3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1"/>
    <w:rsid w:val="00115E9E"/>
    <w:rsid w:val="001363A6"/>
    <w:rsid w:val="001E4542"/>
    <w:rsid w:val="0022270E"/>
    <w:rsid w:val="00241568"/>
    <w:rsid w:val="0029331D"/>
    <w:rsid w:val="0035040B"/>
    <w:rsid w:val="00485F95"/>
    <w:rsid w:val="004963DE"/>
    <w:rsid w:val="00520E77"/>
    <w:rsid w:val="005D65A2"/>
    <w:rsid w:val="005E4C71"/>
    <w:rsid w:val="0066085B"/>
    <w:rsid w:val="007B3830"/>
    <w:rsid w:val="0082127E"/>
    <w:rsid w:val="00A50595"/>
    <w:rsid w:val="00AC0899"/>
    <w:rsid w:val="00CA5511"/>
    <w:rsid w:val="00EF5B2B"/>
    <w:rsid w:val="00F8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1E48802CD04A1CA36F998E2B90578D">
    <w:name w:val="5E1E48802CD04A1CA36F998E2B90578D"/>
  </w:style>
  <w:style w:type="paragraph" w:customStyle="1" w:styleId="0D533C1AB4D146BBBB3B94CE25F37B71">
    <w:name w:val="0D533C1AB4D146BBBB3B94CE25F37B71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77CDE775239F4E77B73B8CDA853E7E98">
    <w:name w:val="77CDE775239F4E77B73B8CDA853E7E98"/>
  </w:style>
  <w:style w:type="paragraph" w:customStyle="1" w:styleId="3ABFEC576AEC490B8AC6872E86E745A3">
    <w:name w:val="3ABFEC576AEC490B8AC6872E86E745A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{A1EC4515-E953-4512-9324-B6E256A91AD1}tf00546271_win32</Template>
  <TotalTime>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Mukesh Kumar</cp:lastModifiedBy>
  <cp:revision>2</cp:revision>
  <cp:lastPrinted>2025-04-14T06:14:00Z</cp:lastPrinted>
  <dcterms:created xsi:type="dcterms:W3CDTF">2025-06-17T10:44:00Z</dcterms:created>
  <dcterms:modified xsi:type="dcterms:W3CDTF">2025-06-17T10:44:00Z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53c568de-2e20-4525-b33f-0fca17165736</vt:lpwstr>
  </property>
</Properties>
</file>